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7200"/>
        <w:gridCol w:w="696"/>
      </w:tblGrid>
      <w:tr w:rsidR="00AE1C24" w:rsidRPr="000E7738" w:rsidTr="00C24398">
        <w:trPr>
          <w:trHeight w:val="501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Introducción………………………………………………….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2</w:t>
            </w:r>
          </w:p>
        </w:tc>
      </w:tr>
      <w:tr w:rsidR="00AE1C24" w:rsidRPr="000E7738" w:rsidTr="00C24398">
        <w:trPr>
          <w:trHeight w:val="537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Casos de Uso de la iteración…………………………………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3</w:t>
            </w: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color w:val="000000"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lang w:val="es-AR" w:eastAsia="es-AR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375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jc w:val="both"/>
              <w:rPr>
                <w:i/>
              </w:rPr>
            </w:pPr>
          </w:p>
        </w:tc>
      </w:tr>
      <w:tr w:rsidR="00AE1C24" w:rsidRPr="000E7738" w:rsidTr="00C24398">
        <w:trPr>
          <w:trHeight w:val="530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Diagramas de Casos de Uso…………………………………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90</w:t>
            </w:r>
          </w:p>
        </w:tc>
      </w:tr>
      <w:tr w:rsidR="00AE1C24" w:rsidRPr="000E7738" w:rsidTr="00C24398">
        <w:trPr>
          <w:trHeight w:val="539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Descripciones trazo  grueso………………………………….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93</w:t>
            </w:r>
          </w:p>
        </w:tc>
      </w:tr>
      <w:tr w:rsidR="00AE1C24" w:rsidRPr="000E7738" w:rsidTr="00C24398">
        <w:trPr>
          <w:trHeight w:val="89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86"/>
        </w:trPr>
        <w:tc>
          <w:tcPr>
            <w:tcW w:w="828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</w:p>
        </w:tc>
        <w:tc>
          <w:tcPr>
            <w:tcW w:w="7200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i/>
              </w:rPr>
            </w:pPr>
          </w:p>
        </w:tc>
      </w:tr>
      <w:tr w:rsidR="00AE1C24" w:rsidRPr="000E7738" w:rsidTr="00C24398">
        <w:trPr>
          <w:trHeight w:val="539"/>
        </w:trPr>
        <w:tc>
          <w:tcPr>
            <w:tcW w:w="8028" w:type="dxa"/>
            <w:gridSpan w:val="2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Diagrama Entidad Relación………………………………….</w:t>
            </w:r>
          </w:p>
        </w:tc>
        <w:tc>
          <w:tcPr>
            <w:tcW w:w="696" w:type="dxa"/>
            <w:vAlign w:val="center"/>
          </w:tcPr>
          <w:p w:rsidR="00AE1C24" w:rsidRPr="00C24398" w:rsidRDefault="00AE1C24" w:rsidP="00C24398">
            <w:pPr>
              <w:rPr>
                <w:sz w:val="32"/>
                <w:szCs w:val="32"/>
              </w:rPr>
            </w:pPr>
            <w:r w:rsidRPr="00C24398">
              <w:rPr>
                <w:sz w:val="32"/>
                <w:szCs w:val="32"/>
              </w:rPr>
              <w:t>137</w:t>
            </w:r>
          </w:p>
        </w:tc>
      </w:tr>
    </w:tbl>
    <w:p w:rsidR="00AE1C24" w:rsidRDefault="00AE1C24" w:rsidP="00913893">
      <w:pPr>
        <w:jc w:val="center"/>
        <w:rPr>
          <w:b/>
          <w:sz w:val="32"/>
          <w:szCs w:val="32"/>
          <w:u w:val="single"/>
        </w:rPr>
      </w:pPr>
      <w:r w:rsidRPr="00697E24">
        <w:rPr>
          <w:b/>
          <w:sz w:val="32"/>
          <w:szCs w:val="32"/>
          <w:u w:val="single"/>
        </w:rPr>
        <w:t>Índice</w:t>
      </w:r>
    </w:p>
    <w:p w:rsidR="00AE1C24" w:rsidRPr="00D01838" w:rsidRDefault="00AE1C24" w:rsidP="00913893">
      <w:pPr>
        <w:jc w:val="center"/>
        <w:rPr>
          <w:b/>
          <w:lang w:val="es-AR"/>
        </w:rPr>
      </w:pPr>
      <w:r w:rsidRPr="0088029B">
        <w:rPr>
          <w:sz w:val="32"/>
          <w:szCs w:val="32"/>
          <w:u w:val="single"/>
        </w:rPr>
        <w:t>Introducción</w:t>
      </w: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 w:rsidP="00913893">
      <w:pPr>
        <w:rPr>
          <w:u w:val="single"/>
          <w:lang w:val="es-AR"/>
        </w:rPr>
      </w:pPr>
    </w:p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0pt;height:170.25pt">
            <v:imagedata r:id="rId7" o:title=""/>
          </v:shape>
        </w:pict>
      </w:r>
    </w:p>
    <w:p w:rsidR="00AE1C24" w:rsidRDefault="00AE1C24"/>
    <w:p w:rsidR="00AE1C24" w:rsidRDefault="00AE1C24"/>
    <w:p w:rsidR="00AE1C24" w:rsidRPr="003F602D" w:rsidRDefault="00AE1C24">
      <w:r w:rsidRPr="003F602D">
        <w:pict>
          <v:shape id="_x0000_i1026" type="#_x0000_t75" style="width:436.5pt;height:141pt">
            <v:imagedata r:id="rId8" o:title=""/>
          </v:shape>
        </w:pict>
      </w:r>
    </w:p>
    <w:p w:rsidR="00AE1C24" w:rsidRDefault="00AE1C24"/>
    <w:p w:rsidR="00AE1C24" w:rsidRDefault="00AE1C24">
      <w:r w:rsidRPr="003F602D">
        <w:pict>
          <v:shape id="_x0000_i1027" type="#_x0000_t75" style="width:440.25pt;height:150.75pt">
            <v:imagedata r:id="rId9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28" type="#_x0000_t75" style="width:666pt;height:290.25pt">
            <v:imagedata r:id="rId10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29" type="#_x0000_t75" style="width:540pt;height:179.25pt">
            <v:imagedata r:id="rId11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30" type="#_x0000_t75" style="width:768pt;height:237.75pt">
            <v:imagedata r:id="rId12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31" type="#_x0000_t75" style="width:8in;height:229.5pt">
            <v:imagedata r:id="rId13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32" type="#_x0000_t75" style="width:549.75pt;height:222.75pt">
            <v:imagedata r:id="rId14" o:title=""/>
          </v:shape>
        </w:pict>
      </w:r>
    </w:p>
    <w:p w:rsidR="00AE1C24" w:rsidRDefault="00AE1C24"/>
    <w:p w:rsidR="00AE1C24" w:rsidRDefault="00AE1C24"/>
    <w:p w:rsidR="00AE1C24" w:rsidRPr="003F602D" w:rsidRDefault="00AE1C24">
      <w:r w:rsidRPr="003F602D">
        <w:pict>
          <v:shape id="_x0000_i1033" type="#_x0000_t75" style="width:684.75pt;height:234pt">
            <v:imagedata r:id="rId15" o:title=""/>
          </v:shape>
        </w:pict>
      </w:r>
    </w:p>
    <w:p w:rsidR="00AE1C24" w:rsidRDefault="00AE1C24"/>
    <w:p w:rsidR="00AE1C24" w:rsidRDefault="00AE1C24"/>
    <w:p w:rsidR="00AE1C24" w:rsidRPr="003F602D" w:rsidRDefault="00AE1C24">
      <w:r w:rsidRPr="003F602D">
        <w:pict>
          <v:shape id="_x0000_i1034" type="#_x0000_t75" style="width:552.75pt;height:164.25pt">
            <v:imagedata r:id="rId16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35" type="#_x0000_t75" style="width:544.5pt;height:186pt">
            <v:imagedata r:id="rId17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36" type="#_x0000_t75" style="width:506.25pt;height:216.75pt">
            <v:imagedata r:id="rId18" o:title=""/>
          </v:shape>
        </w:pict>
      </w:r>
    </w:p>
    <w:p w:rsidR="00AE1C24" w:rsidRDefault="00AE1C24"/>
    <w:p w:rsidR="00AE1C24" w:rsidRDefault="00AE1C24"/>
    <w:p w:rsidR="00AE1C24" w:rsidRPr="003F602D" w:rsidRDefault="00AE1C24">
      <w:r w:rsidRPr="003F602D">
        <w:pict>
          <v:shape id="_x0000_i1037" type="#_x0000_t75" style="width:594.75pt;height:192.75pt">
            <v:imagedata r:id="rId19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38" type="#_x0000_t75" style="width:678.75pt;height:217.5pt">
            <v:imagedata r:id="rId20" o:title=""/>
          </v:shape>
        </w:pict>
      </w:r>
    </w:p>
    <w:p w:rsidR="00AE1C24" w:rsidRDefault="00AE1C24"/>
    <w:p w:rsidR="00AE1C24" w:rsidRDefault="00AE1C24"/>
    <w:p w:rsidR="00AE1C24" w:rsidRDefault="00AE1C24">
      <w:r w:rsidRPr="003F602D">
        <w:pict>
          <v:shape id="_x0000_i1039" type="#_x0000_t75" style="width:552pt;height:183.75pt">
            <v:imagedata r:id="rId21" o:title=""/>
          </v:shape>
        </w:pict>
      </w:r>
    </w:p>
    <w:p w:rsidR="00AE1C24" w:rsidRDefault="00AE1C24"/>
    <w:p w:rsidR="00AE1C24" w:rsidRDefault="00AE1C24"/>
    <w:p w:rsidR="00AE1C24" w:rsidRPr="003F602D" w:rsidRDefault="00AE1C24">
      <w:r w:rsidRPr="003F602D">
        <w:pict>
          <v:shape id="_x0000_i1040" type="#_x0000_t75" style="width:566.25pt;height:196.5pt">
            <v:imagedata r:id="rId22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41" type="#_x0000_t75" style="width:537.75pt;height:245.25pt">
            <v:imagedata r:id="rId23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42" type="#_x0000_t75" style="width:814.5pt;height:183pt">
            <v:imagedata r:id="rId24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43" type="#_x0000_t75" style="width:732pt;height:234pt">
            <v:imagedata r:id="rId25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44" type="#_x0000_t75" style="width:558pt;height:263.25pt">
            <v:imagedata r:id="rId26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45" type="#_x0000_t75" style="width:656.25pt;height:184.5pt">
            <v:imagedata r:id="rId27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46" type="#_x0000_t75" style="width:548.25pt;height:189pt">
            <v:imagedata r:id="rId28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47" type="#_x0000_t75" style="width:555pt;height:210pt">
            <v:imagedata r:id="rId29" o:title=""/>
          </v:shape>
        </w:pict>
      </w:r>
    </w:p>
    <w:p w:rsidR="00AE1C24" w:rsidRDefault="00AE1C24"/>
    <w:p w:rsidR="00AE1C24" w:rsidRDefault="00AE1C24"/>
    <w:p w:rsidR="00AE1C24" w:rsidRPr="003F602D" w:rsidRDefault="00AE1C24">
      <w:r w:rsidRPr="003F602D">
        <w:pict>
          <v:shape id="_x0000_i1048" type="#_x0000_t75" style="width:555pt;height:182.25pt">
            <v:imagedata r:id="rId30" o:title=""/>
          </v:shape>
        </w:pict>
      </w:r>
    </w:p>
    <w:p w:rsidR="00AE1C24" w:rsidRDefault="00AE1C24"/>
    <w:p w:rsidR="00AE1C24" w:rsidRDefault="00AE1C24"/>
    <w:p w:rsidR="00AE1C24" w:rsidRPr="003F602D" w:rsidRDefault="00AE1C24">
      <w:r w:rsidRPr="003F602D">
        <w:pict>
          <v:shape id="_x0000_i1049" type="#_x0000_t75" style="width:680.25pt;height:258pt">
            <v:imagedata r:id="rId31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50" type="#_x0000_t75" style="width:573.75pt;height:233.25pt">
            <v:imagedata r:id="rId32" o:title=""/>
          </v:shape>
        </w:pict>
      </w:r>
    </w:p>
    <w:p w:rsidR="00AE1C24" w:rsidRDefault="00AE1C24"/>
    <w:p w:rsidR="00AE1C24" w:rsidRDefault="00AE1C24"/>
    <w:p w:rsidR="00AE1C24" w:rsidRPr="003F602D" w:rsidRDefault="00AE1C24">
      <w:r w:rsidRPr="003F602D">
        <w:pict>
          <v:shape id="_x0000_i1051" type="#_x0000_t75" style="width:771pt;height:271.5pt">
            <v:imagedata r:id="rId33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52" type="#_x0000_t75" style="width:665.25pt;height:225.75pt">
            <v:imagedata r:id="rId34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Default="00AE1C24"/>
    <w:p w:rsidR="00AE1C24" w:rsidRPr="003F602D" w:rsidRDefault="00AE1C24">
      <w:r w:rsidRPr="003F602D">
        <w:pict>
          <v:shape id="_x0000_i1053" type="#_x0000_t75" style="width:617.25pt;height:209.25pt">
            <v:imagedata r:id="rId35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Default="00AE1C24"/>
    <w:p w:rsidR="00AE1C24" w:rsidRPr="00F80356" w:rsidRDefault="00AE1C24">
      <w:r w:rsidRPr="00F80356">
        <w:pict>
          <v:shape id="_x0000_i1054" type="#_x0000_t75" style="width:526.5pt;height:273.75pt">
            <v:imagedata r:id="rId36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F80356" w:rsidRDefault="00AE1C24">
      <w:r w:rsidRPr="00F80356">
        <w:pict>
          <v:shape id="_x0000_i1055" type="#_x0000_t75" style="width:633.75pt;height:292.5pt">
            <v:imagedata r:id="rId37" o:title=""/>
          </v:shape>
        </w:pict>
      </w:r>
    </w:p>
    <w:p w:rsidR="00AE1C24" w:rsidRDefault="00AE1C24"/>
    <w:p w:rsidR="00AE1C24" w:rsidRDefault="00AE1C24"/>
    <w:p w:rsidR="00AE1C24" w:rsidRPr="00F80356" w:rsidRDefault="00AE1C24">
      <w:r w:rsidRPr="00F80356">
        <w:pict>
          <v:shape id="_x0000_i1056" type="#_x0000_t75" style="width:681.75pt;height:223.5pt">
            <v:imagedata r:id="rId38" o:title=""/>
          </v:shape>
        </w:pict>
      </w:r>
    </w:p>
    <w:p w:rsidR="00AE1C24" w:rsidRDefault="00AE1C24"/>
    <w:p w:rsidR="00AE1C24" w:rsidRDefault="00AE1C24"/>
    <w:p w:rsidR="00AE1C24" w:rsidRPr="00F80356" w:rsidRDefault="00AE1C24">
      <w:r w:rsidRPr="00F80356">
        <w:pict>
          <v:shape id="_x0000_i1057" type="#_x0000_t75" style="width:831.75pt;height:227.25pt">
            <v:imagedata r:id="rId39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F80356" w:rsidRDefault="00AE1C24">
      <w:r w:rsidRPr="00F80356">
        <w:pict>
          <v:shape id="_x0000_i1058" type="#_x0000_t75" style="width:565.5pt;height:169.5pt">
            <v:imagedata r:id="rId40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F80356" w:rsidRDefault="00AE1C24">
      <w:r w:rsidRPr="00F80356">
        <w:pict>
          <v:shape id="_x0000_i1059" type="#_x0000_t75" style="width:634.5pt;height:181.5pt">
            <v:imagedata r:id="rId41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Default="00AE1C24"/>
    <w:p w:rsidR="00AE1C24" w:rsidRPr="00F80356" w:rsidRDefault="00AE1C24">
      <w:r w:rsidRPr="00F80356">
        <w:pict>
          <v:shape id="_x0000_i1060" type="#_x0000_t75" style="width:798pt;height:189pt">
            <v:imagedata r:id="rId42" o:title=""/>
          </v:shape>
        </w:pict>
      </w:r>
    </w:p>
    <w:p w:rsidR="00AE1C24" w:rsidRDefault="00AE1C24"/>
    <w:p w:rsidR="00AE1C24" w:rsidRDefault="00AE1C24"/>
    <w:p w:rsidR="00AE1C24" w:rsidRDefault="00AE1C24"/>
    <w:p w:rsidR="00AE1C24" w:rsidRPr="00F80356" w:rsidRDefault="00AE1C24">
      <w:r w:rsidRPr="00F80356">
        <w:pict>
          <v:shape id="_x0000_i1061" type="#_x0000_t75" style="width:718.5pt;height:182.25pt">
            <v:imagedata r:id="rId43" o:title=""/>
          </v:shape>
        </w:pict>
      </w:r>
    </w:p>
    <w:sectPr w:rsidR="00AE1C24" w:rsidRPr="00F80356" w:rsidSect="00CF3203">
      <w:headerReference w:type="default" r:id="rId4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C24" w:rsidRDefault="00AE1C24" w:rsidP="00913893">
      <w:r>
        <w:separator/>
      </w:r>
    </w:p>
  </w:endnote>
  <w:endnote w:type="continuationSeparator" w:id="1">
    <w:p w:rsidR="00AE1C24" w:rsidRDefault="00AE1C24" w:rsidP="00913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C24" w:rsidRDefault="00AE1C24" w:rsidP="00913893">
      <w:r>
        <w:separator/>
      </w:r>
    </w:p>
  </w:footnote>
  <w:footnote w:type="continuationSeparator" w:id="1">
    <w:p w:rsidR="00AE1C24" w:rsidRDefault="00AE1C24" w:rsidP="009138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C24" w:rsidRPr="00697E24" w:rsidRDefault="00AE1C24" w:rsidP="00913893">
    <w:pPr>
      <w:pStyle w:val="Header"/>
      <w:rPr>
        <w:sz w:val="22"/>
        <w:szCs w:val="22"/>
      </w:rPr>
    </w:pPr>
    <w:r>
      <w:rPr>
        <w:noProof/>
        <w:lang w:val="en-US" w:eastAsia="en-US"/>
      </w:rPr>
      <w:pict>
        <v:group id="_x0000_s2049" style="position:absolute;margin-left:0;margin-top:-9.55pt;width:30pt;height:54pt;z-index:251660288" coordorigin="4761,2275" coordsize="2161,3961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50" type="#_x0000_t11" style="position:absolute;left:4761;top:3176;width:2161;height:2160" adj="9150" fillcolor="black"/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2051" type="#_x0000_t95" style="position:absolute;left:4761;top:4436;width:2161;height:1800" adj=",7352" fillcolor="black"/>
          <v:shape id="_x0000_s2052" type="#_x0000_t95" style="position:absolute;left:4761;top:2275;width:2161;height:1801;rotation:180" adj="-11787312,7372" fillcolor="black"/>
        </v:group>
      </w:pict>
    </w:r>
    <w:r w:rsidRPr="00697E24">
      <w:rPr>
        <w:sz w:val="22"/>
        <w:szCs w:val="22"/>
      </w:rPr>
      <w:t xml:space="preserve">                Universidad Tecnológica Nacional                                </w:t>
    </w:r>
    <w:r w:rsidRPr="00697E24">
      <w:rPr>
        <w:sz w:val="22"/>
        <w:szCs w:val="22"/>
      </w:rPr>
      <w:tab/>
      <w:t xml:space="preserve">     </w:t>
    </w:r>
    <w:r w:rsidRPr="00697E24">
      <w:rPr>
        <w:sz w:val="22"/>
        <w:szCs w:val="22"/>
      </w:rPr>
      <w:br/>
      <w:t xml:space="preserve">                Facultad Regional Córdoba    </w:t>
    </w:r>
    <w:r w:rsidRPr="00697E24">
      <w:rPr>
        <w:sz w:val="22"/>
        <w:szCs w:val="22"/>
      </w:rPr>
      <w:tab/>
    </w:r>
    <w:r w:rsidRPr="00697E24">
      <w:rPr>
        <w:sz w:val="22"/>
        <w:szCs w:val="22"/>
      </w:rPr>
      <w:tab/>
      <w:t xml:space="preserve">PROYECTO FINAL       </w:t>
    </w:r>
    <w:r w:rsidRPr="00697E24">
      <w:rPr>
        <w:sz w:val="22"/>
        <w:szCs w:val="22"/>
      </w:rPr>
      <w:br/>
      <w:t xml:space="preserve">                Ing. en Sistemas de Información </w:t>
    </w:r>
  </w:p>
  <w:p w:rsidR="00AE1C24" w:rsidRDefault="00AE1C24">
    <w:pPr>
      <w:pStyle w:val="Header"/>
    </w:pPr>
    <w:r>
      <w:rPr>
        <w:noProof/>
        <w:lang w:val="en-US" w:eastAsia="en-US"/>
      </w:rPr>
      <w:pict>
        <v:line id="_x0000_s2053" style="position:absolute;z-index:251661312" from="0,3.05pt" to="426pt,3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2FF"/>
    <w:multiLevelType w:val="hybridMultilevel"/>
    <w:tmpl w:val="706085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70C0D"/>
    <w:multiLevelType w:val="hybridMultilevel"/>
    <w:tmpl w:val="FE84D8CC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6A742C4E"/>
    <w:multiLevelType w:val="hybridMultilevel"/>
    <w:tmpl w:val="AE64B5A6"/>
    <w:lvl w:ilvl="0" w:tplc="0C0A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3893"/>
    <w:rsid w:val="000E7738"/>
    <w:rsid w:val="002229E6"/>
    <w:rsid w:val="002E7702"/>
    <w:rsid w:val="00393B7B"/>
    <w:rsid w:val="003F602D"/>
    <w:rsid w:val="0059697C"/>
    <w:rsid w:val="005A2FF6"/>
    <w:rsid w:val="00697E24"/>
    <w:rsid w:val="006B4EBC"/>
    <w:rsid w:val="0088029B"/>
    <w:rsid w:val="00913893"/>
    <w:rsid w:val="00A07EC7"/>
    <w:rsid w:val="00AE1C24"/>
    <w:rsid w:val="00C24398"/>
    <w:rsid w:val="00CF3203"/>
    <w:rsid w:val="00D01838"/>
    <w:rsid w:val="00F80356"/>
    <w:rsid w:val="00F9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13893"/>
    <w:rPr>
      <w:rFonts w:ascii="Times New Roman" w:eastAsia="Times New Roman" w:hAnsi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1389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13893"/>
    <w:rPr>
      <w:rFonts w:ascii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semiHidden/>
    <w:rsid w:val="0091389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13893"/>
    <w:rPr>
      <w:rFonts w:ascii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126</TotalTime>
  <Pages>20</Pages>
  <Words>85</Words>
  <Characters>471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WinuE</cp:lastModifiedBy>
  <cp:revision>5</cp:revision>
  <dcterms:created xsi:type="dcterms:W3CDTF">2010-05-30T22:47:00Z</dcterms:created>
  <dcterms:modified xsi:type="dcterms:W3CDTF">2010-06-08T01:13:00Z</dcterms:modified>
</cp:coreProperties>
</file>