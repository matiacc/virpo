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519899"/>
        <w:docPartObj>
          <w:docPartGallery w:val="Cover Pages"/>
          <w:docPartUnique/>
        </w:docPartObj>
      </w:sdtPr>
      <w:sdtEndPr>
        <w:rPr>
          <w:sz w:val="32"/>
          <w:lang w:val="es-ES_tradnl"/>
        </w:rPr>
      </w:sdtEndPr>
      <w:sdtContent>
        <w:p w:rsidR="001352FA" w:rsidRDefault="001352FA">
          <w:pPr>
            <w:rPr>
              <w:lang w:val="es-ES"/>
            </w:rPr>
          </w:pPr>
          <w:r w:rsidRPr="004A58C9">
            <w:rPr>
              <w:noProof/>
              <w:lang w:val="es-ES"/>
            </w:rPr>
            <w:pict>
              <v:group id="_x0000_s1041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ffc000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e36c0a [2409]" stroked="f">
                    <v:path arrowok="t"/>
                  </v:shape>
                  <v:oval id="_x0000_s1045" style="position:absolute;left:6117;top:10212;width:4526;height:4258;rotation:41366637fd;flip:y" fillcolor="#fdf559" stroked="f" strokecolor="#a7bfde [1620]"/>
                  <v:oval id="_x0000_s1046" style="position:absolute;left:6217;top:10481;width:3424;height:3221;rotation:41366637fd;flip:y" fillcolor="#ffc000" stroked="f" strokecolor="#fabf8f [1945]"/>
                </v:group>
                <w10:wrap anchorx="page" anchory="page"/>
              </v:group>
            </w:pict>
          </w:r>
          <w:r w:rsidRPr="004A58C9">
            <w:rPr>
              <w:noProof/>
              <w:lang w:val="es-ES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ffc000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e36c0a [2409]" stroked="f"/>
                  <v:oval id="_x0000_s1056" style="position:absolute;left:7961;top:4684;width:1813;height:1813" fillcolor="#fdf559" stroked="f"/>
                  <v:oval id="_x0000_s1057" style="position:absolute;left:8006;top:5027;width:1375;height:1375" fillcolor="#ffc000" stroked="f"/>
                </v:group>
                <w10:wrap anchorx="page" anchory="page"/>
              </v:group>
            </w:pict>
          </w:r>
          <w:r w:rsidRPr="004A58C9">
            <w:rPr>
              <w:noProof/>
              <w:lang w:val="es-ES"/>
            </w:rPr>
            <w:pict>
              <v:group id="_x0000_s1047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ffc000"/>
                <v:oval id="_x0000_s1049" style="position:absolute;left:6674;top:444;width:4116;height:4116" fillcolor="#e36c0a [2409]" stroked="f"/>
                <v:oval id="_x0000_s1050" style="position:absolute;left:6773;top:1058;width:3367;height:3367" fillcolor="#fdf559" stroked="f"/>
                <v:oval id="_x0000_s1051" style="position:absolute;left:6856;top:1709;width:2553;height:2553" fillcolor="#ffc000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8866"/>
            <w:tblW w:w="3232" w:type="pct"/>
            <w:tblLook w:val="04A0"/>
          </w:tblPr>
          <w:tblGrid>
            <w:gridCol w:w="5637"/>
          </w:tblGrid>
          <w:tr w:rsidR="005902EE" w:rsidTr="00827705">
            <w:tc>
              <w:tcPr>
                <w:tcW w:w="5637" w:type="dxa"/>
              </w:tcPr>
              <w:p w:rsidR="005902EE" w:rsidRPr="00827705" w:rsidRDefault="005902EE" w:rsidP="005902EE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52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52"/>
                      <w:szCs w:val="48"/>
                    </w:rPr>
                    <w:alias w:val="Título"/>
                    <w:id w:val="703864190"/>
                    <w:placeholder>
                      <w:docPart w:val="B7437898D877417E9071ADBB385627A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827705">
                      <w:rPr>
                        <w:rFonts w:asciiTheme="majorHAnsi" w:eastAsiaTheme="majorEastAsia" w:hAnsiTheme="majorHAnsi" w:cstheme="majorBidi"/>
                        <w:b/>
                        <w:bCs/>
                        <w:sz w:val="52"/>
                        <w:szCs w:val="48"/>
                      </w:rPr>
                      <w:t>MANUAL DE USUARIO</w:t>
                    </w:r>
                  </w:sdtContent>
                </w:sdt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827705" w:rsidP="005902EE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4A58C9">
                  <w:rPr>
                    <w:noProof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8" type="#_x0000_t202" style="position:absolute;margin-left:2.85pt;margin-top:10.2pt;width:233.1pt;height:138.8pt;z-index:251664384;mso-position-horizontal-relative:text;mso-position-vertical-relative:text;mso-width-relative:margin;mso-height-relative:margin" filled="f" stroked="f">
                      <v:textbox style="mso-next-textbox:#_x0000_s1058">
                        <w:txbxContent>
                          <w:p w:rsidR="00BF667A" w:rsidRPr="00827705" w:rsidRDefault="00BF667A" w:rsidP="00BF667A">
                            <w:pPr>
                              <w:jc w:val="center"/>
                              <w:rPr>
                                <w:rFonts w:ascii="Eager Naturalist" w:hAnsi="Eager Naturalist" w:cs="Tahoma"/>
                                <w:color w:val="E36C0A" w:themeColor="accent6" w:themeShade="BF"/>
                                <w:sz w:val="96"/>
                                <w:lang w:val="es-ES"/>
                              </w:rPr>
                            </w:pPr>
                            <w:r w:rsidRPr="00827705">
                              <w:rPr>
                                <w:rFonts w:ascii="Eager Naturalist" w:hAnsi="Eager Naturalist" w:cs="Tahoma"/>
                                <w:color w:val="E36C0A" w:themeColor="accent6" w:themeShade="BF"/>
                                <w:sz w:val="96"/>
                                <w:lang w:val="es-ES"/>
                              </w:rPr>
                              <w:t>V</w:t>
                            </w:r>
                            <w:r w:rsidR="00122509" w:rsidRPr="00827705">
                              <w:rPr>
                                <w:rFonts w:ascii="Eager Naturalist" w:hAnsi="Eager Naturalist" w:cs="Tahoma"/>
                                <w:color w:val="E36C0A" w:themeColor="accent6" w:themeShade="BF"/>
                                <w:sz w:val="96"/>
                                <w:lang w:val="es-ES"/>
                              </w:rPr>
                              <w:t>irpo</w:t>
                            </w:r>
                          </w:p>
                          <w:p w:rsidR="00BF667A" w:rsidRPr="00827705" w:rsidRDefault="00BF667A" w:rsidP="00BF667A">
                            <w:pPr>
                              <w:jc w:val="center"/>
                              <w:rPr>
                                <w:rFonts w:ascii="Arial Rounded MT Bold" w:hAnsi="Arial Rounded MT Bold" w:cs="Tahoma"/>
                                <w:color w:val="A6A6A6" w:themeColor="background1" w:themeShade="A6"/>
                                <w:sz w:val="36"/>
                                <w:lang w:val="es-ES"/>
                              </w:rPr>
                            </w:pPr>
                            <w:r w:rsidRPr="00827705">
                              <w:rPr>
                                <w:rFonts w:ascii="Arial Rounded MT Bold" w:hAnsi="Arial Rounded MT Bold" w:cs="Tahoma"/>
                                <w:color w:val="A6A6A6" w:themeColor="background1" w:themeShade="A6"/>
                                <w:sz w:val="36"/>
                                <w:lang w:val="es-ES"/>
                              </w:rPr>
                              <w:t>Música Colaborativa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</w:pP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</w:pP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902EE" w:rsidTr="00827705">
            <w:tc>
              <w:tcPr>
                <w:tcW w:w="5637" w:type="dxa"/>
              </w:tcPr>
              <w:p w:rsidR="005902EE" w:rsidRDefault="005902EE" w:rsidP="005902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352FA" w:rsidRDefault="001352FA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sdt>
      <w:sdtPr>
        <w:id w:val="1520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A1B80" w:rsidRDefault="009A1B80">
          <w:pPr>
            <w:pStyle w:val="TtulodeTDC"/>
          </w:pPr>
          <w:r>
            <w:t>Tabla de contenido</w:t>
          </w:r>
        </w:p>
        <w:p w:rsidR="00FC338C" w:rsidRDefault="009A1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65602843" w:history="1">
            <w:r w:rsidR="00FC338C" w:rsidRPr="00B000E8">
              <w:rPr>
                <w:rStyle w:val="Hipervnculo"/>
                <w:noProof/>
              </w:rPr>
              <w:t>Introducción</w:t>
            </w:r>
            <w:r w:rsidR="00FC338C">
              <w:rPr>
                <w:noProof/>
                <w:webHidden/>
              </w:rPr>
              <w:tab/>
            </w:r>
            <w:r w:rsidR="00FC338C">
              <w:rPr>
                <w:noProof/>
                <w:webHidden/>
              </w:rPr>
              <w:fldChar w:fldCharType="begin"/>
            </w:r>
            <w:r w:rsidR="00FC338C">
              <w:rPr>
                <w:noProof/>
                <w:webHidden/>
              </w:rPr>
              <w:instrText xml:space="preserve"> PAGEREF _Toc265602843 \h </w:instrText>
            </w:r>
            <w:r w:rsidR="00FC338C">
              <w:rPr>
                <w:noProof/>
                <w:webHidden/>
              </w:rPr>
            </w:r>
            <w:r w:rsidR="00FC338C">
              <w:rPr>
                <w:noProof/>
                <w:webHidden/>
              </w:rPr>
              <w:fldChar w:fldCharType="separate"/>
            </w:r>
            <w:r w:rsidR="00FC338C">
              <w:rPr>
                <w:noProof/>
                <w:webHidden/>
              </w:rPr>
              <w:t>3</w:t>
            </w:r>
            <w:r w:rsidR="00FC338C">
              <w:rPr>
                <w:noProof/>
                <w:webHidden/>
              </w:rPr>
              <w:fldChar w:fldCharType="end"/>
            </w:r>
          </w:hyperlink>
        </w:p>
        <w:p w:rsidR="00FC338C" w:rsidRDefault="00FC33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65602844" w:history="1">
            <w:r w:rsidRPr="00B000E8">
              <w:rPr>
                <w:rStyle w:val="Hipervnculo"/>
                <w:noProof/>
              </w:rPr>
              <w:t>Registración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B80" w:rsidRDefault="009A1B8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7370BD" w:rsidRDefault="00B8339E" w:rsidP="007370BD">
      <w:pPr>
        <w:pStyle w:val="Ttulo1"/>
        <w:jc w:val="center"/>
        <w:rPr>
          <w:color w:val="auto"/>
        </w:rPr>
      </w:pPr>
      <w:r>
        <w:br w:type="page"/>
      </w:r>
      <w:bookmarkStart w:id="0" w:name="_Toc265602843"/>
      <w:r w:rsidR="007370BD" w:rsidRPr="007370BD">
        <w:rPr>
          <w:color w:val="auto"/>
        </w:rPr>
        <w:lastRenderedPageBreak/>
        <w:t>Introducción</w:t>
      </w:r>
      <w:bookmarkEnd w:id="0"/>
    </w:p>
    <w:p w:rsidR="005C1615" w:rsidRPr="005C1615" w:rsidRDefault="005C1615" w:rsidP="005C1615"/>
    <w:p w:rsidR="007370BD" w:rsidRDefault="007370BD" w:rsidP="007370BD">
      <w:r w:rsidRPr="007370BD">
        <w:t>Este manual le permitirá aprender a utilizar todas las funcionalidades básicas de</w:t>
      </w:r>
      <w:r>
        <w:t xml:space="preserve"> </w:t>
      </w:r>
      <w:r w:rsidR="005C1615">
        <w:t>Virpo</w:t>
      </w:r>
      <w:r w:rsidRPr="007370BD">
        <w:t>.</w:t>
      </w:r>
    </w:p>
    <w:p w:rsidR="007370BD" w:rsidRPr="007370BD" w:rsidRDefault="007370BD" w:rsidP="007370BD">
      <w:r w:rsidRPr="007370BD">
        <w:t xml:space="preserve">¿Cómo acceder a </w:t>
      </w:r>
      <w:r w:rsidR="005C1615">
        <w:t>Virpo</w:t>
      </w:r>
      <w:r w:rsidRPr="007370BD">
        <w:t>?</w:t>
      </w:r>
    </w:p>
    <w:p w:rsidR="007370BD" w:rsidRPr="007370BD" w:rsidRDefault="007370BD" w:rsidP="007370BD">
      <w:r w:rsidRPr="007370BD">
        <w:t>Acceda a www.</w:t>
      </w:r>
      <w:r>
        <w:t>virpo</w:t>
      </w:r>
      <w:r w:rsidRPr="007370BD">
        <w:t>.com</w:t>
      </w:r>
      <w:r>
        <w:t>.ar</w:t>
      </w:r>
      <w:r w:rsidRPr="007370BD">
        <w:t>/</w:t>
      </w:r>
      <w:r>
        <w:t>Login.aspx</w:t>
      </w:r>
      <w:r w:rsidRPr="007370BD">
        <w:t>, introduzca su “</w:t>
      </w:r>
      <w:r w:rsidR="005C1615">
        <w:t>Nombre de usuario</w:t>
      </w:r>
      <w:r w:rsidRPr="007370BD">
        <w:t xml:space="preserve">” y </w:t>
      </w:r>
      <w:r w:rsidR="005C1615">
        <w:t>“Contraseña”</w:t>
      </w:r>
      <w:r w:rsidRPr="007370BD">
        <w:t xml:space="preserve"> si ya ha</w:t>
      </w:r>
      <w:r>
        <w:t xml:space="preserve"> </w:t>
      </w:r>
      <w:r w:rsidRPr="007370BD">
        <w:t>creado su cuenta.</w:t>
      </w:r>
    </w:p>
    <w:p w:rsidR="007370BD" w:rsidRPr="007370BD" w:rsidRDefault="007370BD" w:rsidP="007370BD">
      <w:r w:rsidRPr="007370BD">
        <w:t xml:space="preserve">Para crear su propia cuenta, </w:t>
      </w:r>
      <w:r>
        <w:t xml:space="preserve">acceda a </w:t>
      </w:r>
      <w:r w:rsidRPr="007370BD">
        <w:t>www.</w:t>
      </w:r>
      <w:r>
        <w:t>virpo</w:t>
      </w:r>
      <w:r w:rsidRPr="007370BD">
        <w:t>.com</w:t>
      </w:r>
      <w:r>
        <w:t>.ar</w:t>
      </w:r>
      <w:r w:rsidRPr="007370BD">
        <w:t>/</w:t>
      </w:r>
      <w:r>
        <w:t>inicio.aspx</w:t>
      </w:r>
      <w:r w:rsidRPr="007370BD">
        <w:t xml:space="preserve"> </w:t>
      </w:r>
      <w:r>
        <w:t xml:space="preserve">y </w:t>
      </w:r>
      <w:r w:rsidRPr="007370BD">
        <w:t>pulse “</w:t>
      </w:r>
      <w:r>
        <w:t>Click aquí para registrarte</w:t>
      </w:r>
      <w:r w:rsidRPr="007370BD">
        <w:t>”</w:t>
      </w:r>
      <w:r>
        <w:t>, al pie de la página.</w:t>
      </w:r>
    </w:p>
    <w:p w:rsidR="001352FA" w:rsidRPr="00850DD0" w:rsidRDefault="00850DD0" w:rsidP="00850DD0">
      <w:pPr>
        <w:pStyle w:val="Ttulo1"/>
        <w:jc w:val="center"/>
        <w:rPr>
          <w:color w:val="auto"/>
        </w:rPr>
      </w:pPr>
      <w:bookmarkStart w:id="1" w:name="_Toc265602844"/>
      <w:r w:rsidRPr="00850DD0">
        <w:rPr>
          <w:color w:val="auto"/>
        </w:rPr>
        <w:t>Registración de Usuario</w:t>
      </w:r>
      <w:bookmarkEnd w:id="1"/>
    </w:p>
    <w:p w:rsidR="00FC338C" w:rsidRDefault="00FC338C" w:rsidP="00850DD0"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284480</wp:posOffset>
            </wp:positionV>
            <wp:extent cx="3626485" cy="3170555"/>
            <wp:effectExtent l="19050" t="0" r="0" b="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508" t="41901" r="2088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0DD0" w:rsidRDefault="00362F8A" w:rsidP="00850DD0">
      <w:r>
        <w:t>Ingresar los datos solicitados que se visualizan en la imagen y luego hacer click en “Registrar”.</w:t>
      </w:r>
    </w:p>
    <w:p w:rsidR="00362F8A" w:rsidRDefault="00362F8A" w:rsidP="00850DD0">
      <w:r>
        <w:t>En ese momento se crea la cuenta personal y recibe los privilegios para ingresar al sistema con el nombre de usuario y contraseña elegida.</w:t>
      </w:r>
    </w:p>
    <w:p w:rsidR="00362F8A" w:rsidRDefault="00362F8A">
      <w:r>
        <w:br w:type="page"/>
      </w:r>
    </w:p>
    <w:p w:rsidR="00B83E48" w:rsidRDefault="00B83E48" w:rsidP="00B83E4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83E48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Perfil</w:t>
      </w:r>
    </w:p>
    <w:p w:rsidR="000B7431" w:rsidRDefault="000B7431" w:rsidP="00B83E48">
      <w:r>
        <w:rPr>
          <w:noProof/>
          <w:lang w:eastAsia="es-ES_trad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219075</wp:posOffset>
            </wp:positionV>
            <wp:extent cx="3222625" cy="2980690"/>
            <wp:effectExtent l="19050" t="0" r="0" b="0"/>
            <wp:wrapTight wrapText="bothSides">
              <wp:wrapPolygon edited="0">
                <wp:start x="-128" y="0"/>
                <wp:lineTo x="-128" y="21398"/>
                <wp:lineTo x="21579" y="21398"/>
                <wp:lineTo x="21579" y="0"/>
                <wp:lineTo x="-128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114" r="20357" b="11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E48" w:rsidRDefault="000B7431" w:rsidP="00B83E48">
      <w:r w:rsidRPr="000B7431">
        <w:t>Al ingresa</w:t>
      </w:r>
      <w:r>
        <w:t xml:space="preserve"> a Virpo, la primera página a visualizar es “Perfil”, donde se muestran los datos personales del usuario.</w:t>
      </w:r>
    </w:p>
    <w:p w:rsidR="000B7431" w:rsidRDefault="000B7431" w:rsidP="00B83E48">
      <w:r>
        <w:t>Tiene a su disposición 3 opciones que son:</w:t>
      </w:r>
    </w:p>
    <w:p w:rsidR="000B7431" w:rsidRDefault="000B7431" w:rsidP="000B7431">
      <w:pPr>
        <w:pStyle w:val="Prrafodelista"/>
        <w:numPr>
          <w:ilvl w:val="0"/>
          <w:numId w:val="1"/>
        </w:numPr>
      </w:pPr>
      <w:r>
        <w:t>Bandeja de Entrada: contiene mensajes y notificaciones emitidas por otros usuarios.</w:t>
      </w:r>
    </w:p>
    <w:p w:rsidR="000B7431" w:rsidRDefault="000B7431" w:rsidP="000B7431">
      <w:pPr>
        <w:pStyle w:val="Prrafodelista"/>
        <w:numPr>
          <w:ilvl w:val="0"/>
          <w:numId w:val="1"/>
        </w:numPr>
      </w:pPr>
      <w:r>
        <w:t>Modificar Perfil: permite modificar los datos personales.</w:t>
      </w:r>
    </w:p>
    <w:p w:rsidR="000B7431" w:rsidRDefault="000B7431" w:rsidP="000B7431">
      <w:pPr>
        <w:pStyle w:val="Prrafodelista"/>
        <w:numPr>
          <w:ilvl w:val="0"/>
          <w:numId w:val="1"/>
        </w:numPr>
      </w:pPr>
      <w:r>
        <w:t>Cambiar contraseña: permite modificar la contraseña.</w:t>
      </w:r>
    </w:p>
    <w:p w:rsidR="00004CB8" w:rsidRDefault="00004CB8" w:rsidP="00004CB8"/>
    <w:p w:rsidR="00004CB8" w:rsidRPr="00004CB8" w:rsidRDefault="00004CB8" w:rsidP="00004CB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04CB8">
        <w:rPr>
          <w:rFonts w:asciiTheme="majorHAnsi" w:eastAsiaTheme="majorEastAsia" w:hAnsiTheme="majorHAnsi" w:cstheme="majorBidi"/>
          <w:b/>
          <w:bCs/>
          <w:sz w:val="28"/>
          <w:szCs w:val="28"/>
        </w:rPr>
        <w:t>Bandeja de Entrada</w:t>
      </w:r>
    </w:p>
    <w:p w:rsidR="00004CB8" w:rsidRDefault="00AB2829" w:rsidP="00004CB8">
      <w:r>
        <w:rPr>
          <w:noProof/>
          <w:lang w:eastAsia="es-ES_tradn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325755</wp:posOffset>
            </wp:positionV>
            <wp:extent cx="3151505" cy="2908935"/>
            <wp:effectExtent l="19050" t="0" r="0" b="0"/>
            <wp:wrapTight wrapText="bothSides">
              <wp:wrapPolygon edited="0">
                <wp:start x="-131" y="0"/>
                <wp:lineTo x="-131" y="21501"/>
                <wp:lineTo x="21543" y="21501"/>
                <wp:lineTo x="21543" y="0"/>
                <wp:lineTo x="-131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59" r="21109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CB8" w:rsidRDefault="00FB4B73" w:rsidP="00004CB8">
      <w:r>
        <w:t>Es el buzón de mensaje del usuario, donde recibe invitaciones a Bandas, notificaciones sobre Proyectos Musicales, notificaciones sobre Grupos de Interés y consultas o respuestas sobre Avisos Clasificados.</w:t>
      </w:r>
    </w:p>
    <w:p w:rsidR="00FB4B73" w:rsidRDefault="00FB4B73">
      <w:r>
        <w:br w:type="page"/>
      </w:r>
    </w:p>
    <w:p w:rsidR="00FB4B73" w:rsidRPr="000B7431" w:rsidRDefault="00FB4B73" w:rsidP="00004CB8"/>
    <w:p w:rsidR="00B83E48" w:rsidRPr="00B83E48" w:rsidRDefault="00B83E48" w:rsidP="00B83E4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B83E48" w:rsidRPr="00B83E48" w:rsidSect="00B833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8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5C6" w:rsidRDefault="008625C6" w:rsidP="00B8339E">
      <w:pPr>
        <w:spacing w:after="0" w:line="240" w:lineRule="auto"/>
      </w:pPr>
      <w:r>
        <w:separator/>
      </w:r>
    </w:p>
  </w:endnote>
  <w:endnote w:type="continuationSeparator" w:id="0">
    <w:p w:rsidR="008625C6" w:rsidRDefault="008625C6" w:rsidP="00B8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C8" w:rsidRDefault="00166A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032"/>
      <w:docPartObj>
        <w:docPartGallery w:val="Page Numbers (Bottom of Page)"/>
        <w:docPartUnique/>
      </w:docPartObj>
    </w:sdtPr>
    <w:sdtContent>
      <w:p w:rsidR="00B8339E" w:rsidRDefault="00B8339E">
        <w:pPr>
          <w:pStyle w:val="Piedepgina"/>
          <w:jc w:val="right"/>
        </w:pPr>
        <w:fldSimple w:instr=" PAGE   \* MERGEFORMAT ">
          <w:r w:rsidR="00FB4B73">
            <w:rPr>
              <w:noProof/>
            </w:rPr>
            <w:t>5</w:t>
          </w:r>
        </w:fldSimple>
      </w:p>
    </w:sdtContent>
  </w:sdt>
  <w:p w:rsidR="00B8339E" w:rsidRDefault="00B8339E">
    <w:pPr>
      <w:pStyle w:val="Piedepgina"/>
    </w:pPr>
    <w:r>
      <w:rPr>
        <w:noProof/>
        <w:lang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6.3pt;margin-top:-19.05pt;width:436.5pt;height:0;z-index:251660288" o:connectortype="straight" strokecolor="#a5a5a5 [2092]" strokeweight="2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C8" w:rsidRDefault="00166A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5C6" w:rsidRDefault="008625C6" w:rsidP="00B8339E">
      <w:pPr>
        <w:spacing w:after="0" w:line="240" w:lineRule="auto"/>
      </w:pPr>
      <w:r>
        <w:separator/>
      </w:r>
    </w:p>
  </w:footnote>
  <w:footnote w:type="continuationSeparator" w:id="0">
    <w:p w:rsidR="008625C6" w:rsidRDefault="008625C6" w:rsidP="00B8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C8" w:rsidRDefault="00166AC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10" o:spid="_x0000_s2053" type="#_x0000_t136" style="position:absolute;margin-left:0;margin-top:0;width:438.75pt;height:25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B8339E" w:rsidTr="00B8339E">
      <w:trPr>
        <w:trHeight w:val="773"/>
      </w:trPr>
      <w:tc>
        <w:tcPr>
          <w:tcW w:w="7765" w:type="dxa"/>
        </w:tcPr>
        <w:p w:rsidR="00B8339E" w:rsidRDefault="00166AC8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5768111" o:spid="_x0000_s2054" type="#_x0000_t136" style="position:absolute;left:0;text-align:left;margin-left:0;margin-top:0;width:438.75pt;height:252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Eager Naturalist&quot;;font-size:200pt" string="Virpo"/>
              </v:shape>
            </w:pict>
          </w:r>
          <w:r w:rsidR="00B8339E" w:rsidRPr="00B8339E">
            <w:rPr>
              <w:rFonts w:asciiTheme="majorHAnsi" w:eastAsiaTheme="majorEastAsia" w:hAnsiTheme="majorHAnsi" w:cstheme="majorBidi"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-266700</wp:posOffset>
                </wp:positionV>
                <wp:extent cx="762000" cy="742950"/>
                <wp:effectExtent l="19050" t="0" r="0" b="0"/>
                <wp:wrapNone/>
                <wp:docPr id="3" name="Imagen 1" descr="D:\Virpo Google\WebSite3\images\logos virpo\header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Virpo Google\WebSite3\images\logos virpo\header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1520001"/>
              <w:placeholder>
                <w:docPart w:val="D7268B7EB6664ADD97D8BAF0DEC857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8339E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MANUAL DE USUARIO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E36C0A" w:themeColor="accent6" w:themeShade="BF"/>
            <w:sz w:val="36"/>
            <w:szCs w:val="36"/>
          </w:rPr>
          <w:alias w:val="Año"/>
          <w:id w:val="1520002"/>
          <w:placeholder>
            <w:docPart w:val="0516D269ACCD472B90DF20185B34127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8339E" w:rsidRDefault="00B8339E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B8339E">
                <w:rPr>
                  <w:rFonts w:asciiTheme="majorHAnsi" w:eastAsiaTheme="majorEastAsia" w:hAnsiTheme="majorHAnsi" w:cstheme="majorBidi"/>
                  <w:b/>
                  <w:bCs/>
                  <w:color w:val="E36C0A" w:themeColor="accent6" w:themeShade="BF"/>
                  <w:sz w:val="36"/>
                  <w:szCs w:val="36"/>
                  <w:lang w:val="es-ES"/>
                </w:rPr>
                <w:t>2010</w:t>
              </w:r>
            </w:p>
          </w:tc>
        </w:sdtContent>
      </w:sdt>
    </w:tr>
  </w:tbl>
  <w:p w:rsidR="00B8339E" w:rsidRDefault="00B8339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AC8" w:rsidRDefault="00166AC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09" o:spid="_x0000_s2052" type="#_x0000_t136" style="position:absolute;margin-left:0;margin-top:0;width:438.75pt;height:25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2112"/>
    <w:multiLevelType w:val="hybridMultilevel"/>
    <w:tmpl w:val="D09C9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ru v:ext="edit" colors="#f4fe98,#f1fe72,#fdf559"/>
      <o:colormenu v:ext="edit" fillcolor="#ffc000" strokecolor="#ffc000"/>
    </o:shapedefaults>
    <o:shapelayout v:ext="edit">
      <o:idmap v:ext="edit" data="2"/>
      <o:rules v:ext="edit"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352FA"/>
    <w:rsid w:val="00004CB8"/>
    <w:rsid w:val="0003715A"/>
    <w:rsid w:val="000B7431"/>
    <w:rsid w:val="00105AA1"/>
    <w:rsid w:val="00122509"/>
    <w:rsid w:val="001352FA"/>
    <w:rsid w:val="00166AC8"/>
    <w:rsid w:val="00362F8A"/>
    <w:rsid w:val="005902EE"/>
    <w:rsid w:val="005C1615"/>
    <w:rsid w:val="00663291"/>
    <w:rsid w:val="00703420"/>
    <w:rsid w:val="007370BD"/>
    <w:rsid w:val="00827705"/>
    <w:rsid w:val="00850DD0"/>
    <w:rsid w:val="008625C6"/>
    <w:rsid w:val="009A1B80"/>
    <w:rsid w:val="00AB2829"/>
    <w:rsid w:val="00B8339E"/>
    <w:rsid w:val="00B83E48"/>
    <w:rsid w:val="00BF667A"/>
    <w:rsid w:val="00E16068"/>
    <w:rsid w:val="00FB4B73"/>
    <w:rsid w:val="00FC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4fe98,#f1fe72,#fdf559"/>
      <o:colormenu v:ext="edit" fillcolor="#ffc000" strokecolor="#ffc000"/>
    </o:shapedefaults>
    <o:shapelayout v:ext="edit">
      <o:idmap v:ext="edit" data="1"/>
      <o:rules v:ext="edit">
        <o:r id="V:Rule1" type="connector" idref="#_x0000_s1042"/>
        <o:r id="V:Rule2" type="connector" idref="#_x0000_s1053"/>
        <o:r id="V:Rule3" type="connector" idref="#_x0000_s104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68"/>
  </w:style>
  <w:style w:type="paragraph" w:styleId="Ttulo1">
    <w:name w:val="heading 1"/>
    <w:basedOn w:val="Normal"/>
    <w:next w:val="Normal"/>
    <w:link w:val="Ttulo1Car"/>
    <w:uiPriority w:val="9"/>
    <w:qFormat/>
    <w:rsid w:val="0085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2F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352F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2FA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39E"/>
  </w:style>
  <w:style w:type="paragraph" w:styleId="Piedepgina">
    <w:name w:val="footer"/>
    <w:basedOn w:val="Normal"/>
    <w:link w:val="PiedepginaCar"/>
    <w:uiPriority w:val="99"/>
    <w:unhideWhenUsed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39E"/>
  </w:style>
  <w:style w:type="character" w:customStyle="1" w:styleId="Ttulo1Car">
    <w:name w:val="Título 1 Car"/>
    <w:basedOn w:val="Fuentedeprrafopredeter"/>
    <w:link w:val="Ttulo1"/>
    <w:uiPriority w:val="9"/>
    <w:rsid w:val="00850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1B8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A1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B8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7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268B7EB6664ADD97D8BAF0DEC8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141-9529-4302-BBB4-FBD476921320}"/>
      </w:docPartPr>
      <w:docPartBody>
        <w:p w:rsidR="00000000" w:rsidRDefault="00525795" w:rsidP="00525795">
          <w:pPr>
            <w:pStyle w:val="D7268B7EB6664ADD97D8BAF0DEC8574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0516D269ACCD472B90DF20185B341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46E48-27F1-4106-B475-1BE0E704C044}"/>
      </w:docPartPr>
      <w:docPartBody>
        <w:p w:rsidR="00000000" w:rsidRDefault="00525795" w:rsidP="00525795">
          <w:pPr>
            <w:pStyle w:val="0516D269ACCD472B90DF20185B34127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  <w:docPart>
      <w:docPartPr>
        <w:name w:val="B7437898D877417E9071ADBB3856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5E167-9DAE-4256-B9CE-4AC6AE936367}"/>
      </w:docPartPr>
      <w:docPartBody>
        <w:p w:rsidR="00000000" w:rsidRDefault="00525795" w:rsidP="00525795">
          <w:pPr>
            <w:pStyle w:val="B7437898D877417E9071ADBB385627A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5795"/>
    <w:rsid w:val="002D3A34"/>
    <w:rsid w:val="0052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6DC46C4A704AB5A8018EDBBB262D0A">
    <w:name w:val="426DC46C4A704AB5A8018EDBBB262D0A"/>
    <w:rsid w:val="00525795"/>
  </w:style>
  <w:style w:type="paragraph" w:customStyle="1" w:styleId="66C08F36502548E99655DF5EE2D7F227">
    <w:name w:val="66C08F36502548E99655DF5EE2D7F227"/>
    <w:rsid w:val="00525795"/>
  </w:style>
  <w:style w:type="paragraph" w:customStyle="1" w:styleId="E4C03FB566FE4B84B997D55A22CE5EC5">
    <w:name w:val="E4C03FB566FE4B84B997D55A22CE5EC5"/>
    <w:rsid w:val="00525795"/>
  </w:style>
  <w:style w:type="paragraph" w:customStyle="1" w:styleId="CA92E7A068F14411B392142377E44114">
    <w:name w:val="CA92E7A068F14411B392142377E44114"/>
    <w:rsid w:val="00525795"/>
  </w:style>
  <w:style w:type="paragraph" w:customStyle="1" w:styleId="9B913CB0F4214DB2A48B51D76D5B8DDA">
    <w:name w:val="9B913CB0F4214DB2A48B51D76D5B8DDA"/>
    <w:rsid w:val="00525795"/>
  </w:style>
  <w:style w:type="paragraph" w:customStyle="1" w:styleId="8FAD27AC5F9D467C8A49573FF3D3A170">
    <w:name w:val="8FAD27AC5F9D467C8A49573FF3D3A170"/>
    <w:rsid w:val="00525795"/>
  </w:style>
  <w:style w:type="paragraph" w:customStyle="1" w:styleId="8BABB6B54969485A8C3F04ED1D210B34">
    <w:name w:val="8BABB6B54969485A8C3F04ED1D210B34"/>
    <w:rsid w:val="00525795"/>
  </w:style>
  <w:style w:type="paragraph" w:customStyle="1" w:styleId="1571E5931CDE430AAB3F4045BA7BF5F8">
    <w:name w:val="1571E5931CDE430AAB3F4045BA7BF5F8"/>
    <w:rsid w:val="00525795"/>
  </w:style>
  <w:style w:type="paragraph" w:customStyle="1" w:styleId="0969C430638D410688BA2BB073D478F6">
    <w:name w:val="0969C430638D410688BA2BB073D478F6"/>
    <w:rsid w:val="00525795"/>
  </w:style>
  <w:style w:type="paragraph" w:customStyle="1" w:styleId="D55EC71E3B1F436EB0DB1CAFD3D63FE4">
    <w:name w:val="D55EC71E3B1F436EB0DB1CAFD3D63FE4"/>
    <w:rsid w:val="00525795"/>
  </w:style>
  <w:style w:type="paragraph" w:customStyle="1" w:styleId="9A5FAAF4AC374CF1BD57951FDBC25E2A">
    <w:name w:val="9A5FAAF4AC374CF1BD57951FDBC25E2A"/>
    <w:rsid w:val="00525795"/>
  </w:style>
  <w:style w:type="paragraph" w:customStyle="1" w:styleId="CA74938B82FC433D90E11EA5AFEA2F8B">
    <w:name w:val="CA74938B82FC433D90E11EA5AFEA2F8B"/>
    <w:rsid w:val="00525795"/>
  </w:style>
  <w:style w:type="paragraph" w:customStyle="1" w:styleId="D7268B7EB6664ADD97D8BAF0DEC85743">
    <w:name w:val="D7268B7EB6664ADD97D8BAF0DEC85743"/>
    <w:rsid w:val="00525795"/>
  </w:style>
  <w:style w:type="paragraph" w:customStyle="1" w:styleId="0516D269ACCD472B90DF20185B341272">
    <w:name w:val="0516D269ACCD472B90DF20185B341272"/>
    <w:rsid w:val="00525795"/>
  </w:style>
  <w:style w:type="paragraph" w:customStyle="1" w:styleId="4DD9E4221390490A89A124431255C8AA">
    <w:name w:val="4DD9E4221390490A89A124431255C8AA"/>
    <w:rsid w:val="00525795"/>
  </w:style>
  <w:style w:type="paragraph" w:customStyle="1" w:styleId="B7437898D877417E9071ADBB385627A4">
    <w:name w:val="B7437898D877417E9071ADBB385627A4"/>
    <w:rsid w:val="005257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VIRPO – Música Colaborativa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FFFC25-42AA-4342-84AA-39863323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5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Windows uE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Virpo – Música Colaborativa</dc:subject>
  <dc:creator>WinuE</dc:creator>
  <cp:keywords/>
  <dc:description/>
  <cp:lastModifiedBy>WinuE</cp:lastModifiedBy>
  <cp:revision>17</cp:revision>
  <dcterms:created xsi:type="dcterms:W3CDTF">2010-06-29T21:28:00Z</dcterms:created>
  <dcterms:modified xsi:type="dcterms:W3CDTF">2010-07-01T00:42:00Z</dcterms:modified>
</cp:coreProperties>
</file>